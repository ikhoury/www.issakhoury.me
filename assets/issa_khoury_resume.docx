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637FE2C3" w14:textId="2FA19441" w:rsidR="00EF5327" w:rsidRPr="00EF5327" w:rsidRDefault="00EF5327" w:rsidP="00EF5327">
      <w:pPr>
        <w:rPr>
          <w:lang w:val="en-NL"/>
        </w:rPr>
      </w:pPr>
      <w:r w:rsidRPr="00EF5327">
        <w:rPr>
          <w:lang w:val="en-NL"/>
        </w:rPr>
        <w:t xml:space="preserve">I am a hard-working and experienced Software Engineer and Cloud Architect </w:t>
      </w:r>
      <w:r w:rsidR="00540B0C">
        <w:t>focused</w:t>
      </w:r>
      <w:r w:rsidRPr="00EF5327">
        <w:rPr>
          <w:lang w:val="en-NL"/>
        </w:rPr>
        <w:t xml:space="preserve"> on delivering high quality, efficient, and reliable solutions that help make the right impact. My main interest is in the development of cloud native services that help in extracting value out of business data or automating a business process.</w:t>
      </w:r>
    </w:p>
    <w:p w14:paraId="3C2B4794" w14:textId="77777777" w:rsidR="00EF5327" w:rsidRPr="00EF5327" w:rsidRDefault="00EF5327" w:rsidP="00EF5327">
      <w:pPr>
        <w:rPr>
          <w:lang w:val="en-NL"/>
        </w:rPr>
      </w:pPr>
    </w:p>
    <w:p w14:paraId="6365D274" w14:textId="43E213BE" w:rsidR="00EF5327" w:rsidRPr="00EF5327" w:rsidRDefault="00EF5327" w:rsidP="00EF5327">
      <w:pPr>
        <w:rPr>
          <w:lang w:val="en-NL"/>
        </w:rPr>
      </w:pPr>
      <w:r w:rsidRPr="00EF5327">
        <w:rPr>
          <w:lang w:val="en-NL"/>
        </w:rPr>
        <w:t>My priority in any software project is delivering features to the customer that help him make the impact</w:t>
      </w:r>
      <w:r w:rsidR="009C5B3B">
        <w:t xml:space="preserve"> needed </w:t>
      </w:r>
      <w:r w:rsidRPr="00EF5327">
        <w:rPr>
          <w:lang w:val="en-NL"/>
        </w:rPr>
        <w:t xml:space="preserve">as soon as possible. I strive to implement a workflow for incremental delivery of value along with continuous evaluation and improvement of the product. Therefore, I believe in cross-functional agile teams </w:t>
      </w:r>
      <w:r w:rsidR="009C5B3B">
        <w:t>that work</w:t>
      </w:r>
      <w:r w:rsidRPr="00EF5327">
        <w:rPr>
          <w:lang w:val="en-NL"/>
        </w:rPr>
        <w:t xml:space="preserve"> together in </w:t>
      </w:r>
      <w:r w:rsidR="009C5B3B">
        <w:t>a highly automated</w:t>
      </w:r>
      <w:r w:rsidRPr="00EF5327">
        <w:rPr>
          <w:lang w:val="en-NL"/>
        </w:rPr>
        <w:t xml:space="preserve"> process </w:t>
      </w:r>
      <w:r w:rsidR="009C5B3B">
        <w:t>to</w:t>
      </w:r>
      <w:r w:rsidRPr="00EF5327">
        <w:rPr>
          <w:lang w:val="en-NL"/>
        </w:rPr>
        <w:t xml:space="preserve"> constantly </w:t>
      </w:r>
      <w:r w:rsidR="009C5B3B">
        <w:t>deliver</w:t>
      </w:r>
      <w:r w:rsidRPr="00EF5327">
        <w:rPr>
          <w:lang w:val="en-NL"/>
        </w:rPr>
        <w:t xml:space="preserve"> value while adheering to good software development practices.</w:t>
      </w:r>
    </w:p>
    <w:p w14:paraId="67E5923C" w14:textId="4463E106" w:rsidR="00217639" w:rsidRDefault="007A4FEF">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DE2145E" w14:textId="4534497E" w:rsidR="006217FB" w:rsidRDefault="006217FB" w:rsidP="00136CF1">
            <w:pPr>
              <w:pStyle w:val="ListParagraph"/>
              <w:spacing w:after="60" w:line="288" w:lineRule="auto"/>
              <w:ind w:left="720"/>
              <w:rPr>
                <w:lang w:val="en-NL"/>
              </w:rPr>
            </w:pPr>
          </w:p>
          <w:p w14:paraId="01F43D78" w14:textId="02B91673" w:rsidR="006217FB" w:rsidRDefault="006217FB" w:rsidP="00136CF1">
            <w:pPr>
              <w:pStyle w:val="ListParagraph"/>
              <w:spacing w:after="60" w:line="288" w:lineRule="auto"/>
              <w:ind w:left="720"/>
            </w:pPr>
            <w:proofErr w:type="spellStart"/>
            <w:r>
              <w:rPr>
                <w:u w:val="single"/>
              </w:rPr>
              <w:t>Nederlandse</w:t>
            </w:r>
            <w:proofErr w:type="spellEnd"/>
            <w:r>
              <w:rPr>
                <w:u w:val="single"/>
              </w:rPr>
              <w:t xml:space="preserve"> </w:t>
            </w:r>
            <w:proofErr w:type="spellStart"/>
            <w:r>
              <w:rPr>
                <w:u w:val="single"/>
              </w:rPr>
              <w:t>Loterij</w:t>
            </w:r>
            <w:proofErr w:type="spellEnd"/>
          </w:p>
          <w:p w14:paraId="119ED9A0" w14:textId="1DC327B3"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 xml:space="preserve">standards </w:t>
            </w:r>
            <w:r w:rsidR="00BD5995">
              <w:lastRenderedPageBreak/>
              <w:t>and best practices for using NLO’s cloud environment and developing cloud native applications.</w:t>
            </w:r>
            <w:r w:rsidR="00D9671C">
              <w:t xml:space="preserve"> This was done in a</w:t>
            </w:r>
            <w:r w:rsidR="00F94D39">
              <w:t xml:space="preserve"> </w:t>
            </w:r>
            <w:r w:rsidR="00D9671C">
              <w:t xml:space="preserve">collaborative </w:t>
            </w:r>
            <w:r w:rsidR="00F94D39">
              <w:t>process</w:t>
            </w:r>
            <w:r w:rsidR="00D9671C">
              <w:t xml:space="preserve"> with NLO’s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0CAD0328" w14:textId="0B7A7CE2" w:rsidR="00BE7357" w:rsidRDefault="00BE7357" w:rsidP="00136CF1">
            <w:pPr>
              <w:pStyle w:val="ListParagraph"/>
              <w:spacing w:after="60" w:line="288" w:lineRule="auto"/>
              <w:ind w:left="720"/>
            </w:pPr>
            <w:r>
              <w:rPr>
                <w:u w:val="single"/>
              </w:rPr>
              <w:t>Tinka</w:t>
            </w:r>
          </w:p>
          <w:p w14:paraId="7515A059" w14:textId="01C08DC8"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t>New10</w:t>
            </w:r>
          </w:p>
          <w:p w14:paraId="42879AC6" w14:textId="7F650BF8"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w:t>
            </w:r>
            <w:r w:rsidRPr="005343F6">
              <w:lastRenderedPageBreak/>
              <w:t xml:space="preserve">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lastRenderedPageBreak/>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7A4FEF"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lastRenderedPageBreak/>
        <w:t>Certification</w:t>
      </w:r>
    </w:p>
    <w:p w14:paraId="7948BF87" w14:textId="63E861FD" w:rsidR="00B17840" w:rsidRPr="00B17840" w:rsidRDefault="00B17840" w:rsidP="00B17840">
      <w:pPr>
        <w:pStyle w:val="Heading3"/>
      </w:pPr>
      <w:r>
        <w:t>Amazon Web Services</w:t>
      </w:r>
    </w:p>
    <w:p w14:paraId="2EDA6486" w14:textId="64CD44AD" w:rsidR="004F0C10" w:rsidRDefault="007A4FEF" w:rsidP="00B17840">
      <w:pPr>
        <w:pStyle w:val="Heading3"/>
        <w:numPr>
          <w:ilvl w:val="0"/>
          <w:numId w:val="17"/>
        </w:numPr>
        <w:rPr>
          <w:rStyle w:val="Hyperlink"/>
          <w:rFonts w:asciiTheme="minorHAnsi" w:hAnsiTheme="minorHAnsi"/>
          <w:bCs/>
          <w:i w:val="0"/>
          <w:iCs/>
          <w:szCs w:val="22"/>
        </w:rPr>
      </w:pPr>
      <w:hyperlink r:id="rId7"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7A4FEF" w:rsidP="006E66BA">
      <w:pPr>
        <w:pStyle w:val="ListParagraph"/>
        <w:numPr>
          <w:ilvl w:val="0"/>
          <w:numId w:val="17"/>
        </w:numPr>
      </w:pPr>
      <w:hyperlink r:id="rId8" w:history="1">
        <w:r w:rsidR="006E66BA" w:rsidRPr="006E66BA">
          <w:rPr>
            <w:rStyle w:val="Hyperlink"/>
          </w:rPr>
          <w:t>AWS Certified Developer - Associate</w:t>
        </w:r>
      </w:hyperlink>
    </w:p>
    <w:p w14:paraId="2611DB71" w14:textId="4E66ECD2" w:rsidR="009A5558" w:rsidRDefault="007A4FEF" w:rsidP="009A5558">
      <w:pPr>
        <w:pStyle w:val="Heading3"/>
        <w:numPr>
          <w:ilvl w:val="0"/>
          <w:numId w:val="17"/>
        </w:numPr>
        <w:rPr>
          <w:rStyle w:val="Hyperlink"/>
          <w:rFonts w:asciiTheme="minorHAnsi" w:hAnsiTheme="minorHAnsi"/>
          <w:i w:val="0"/>
          <w:iCs/>
          <w:szCs w:val="22"/>
        </w:rPr>
      </w:pPr>
      <w:hyperlink r:id="rId9"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7A4FEF" w:rsidP="009A5558">
      <w:pPr>
        <w:pStyle w:val="ListParagraph"/>
        <w:numPr>
          <w:ilvl w:val="0"/>
          <w:numId w:val="17"/>
        </w:numPr>
        <w:rPr>
          <w:rStyle w:val="Hyperlink"/>
          <w:color w:val="4B3A2E" w:themeColor="text2"/>
          <w:u w:val="none"/>
        </w:rPr>
      </w:pPr>
      <w:hyperlink r:id="rId10" w:history="1">
        <w:r w:rsidR="009A5558" w:rsidRPr="009A5558">
          <w:rPr>
            <w:rStyle w:val="Hyperlink"/>
          </w:rPr>
          <w:t>AWS Certified Advanced Networking - Specialty</w:t>
        </w:r>
      </w:hyperlink>
    </w:p>
    <w:p w14:paraId="33B0CEEB" w14:textId="45C56E28" w:rsidR="006E343A" w:rsidRPr="00606BB6" w:rsidRDefault="007A4FEF" w:rsidP="009A5558">
      <w:pPr>
        <w:pStyle w:val="ListParagraph"/>
        <w:numPr>
          <w:ilvl w:val="0"/>
          <w:numId w:val="17"/>
        </w:numPr>
        <w:rPr>
          <w:rStyle w:val="Hyperlink"/>
          <w:color w:val="4B3A2E" w:themeColor="text2"/>
          <w:u w:val="none"/>
        </w:rPr>
      </w:pPr>
      <w:hyperlink r:id="rId11" w:history="1">
        <w:r w:rsidR="006E343A" w:rsidRPr="006E343A">
          <w:rPr>
            <w:rStyle w:val="Hyperlink"/>
          </w:rPr>
          <w:t>AWS Certified Security - Specialty</w:t>
        </w:r>
      </w:hyperlink>
    </w:p>
    <w:p w14:paraId="421FC1C8" w14:textId="045ADAF5" w:rsidR="00606BB6" w:rsidRPr="009A5558" w:rsidRDefault="007A4FEF" w:rsidP="009A5558">
      <w:pPr>
        <w:pStyle w:val="ListParagraph"/>
        <w:numPr>
          <w:ilvl w:val="0"/>
          <w:numId w:val="17"/>
        </w:numPr>
      </w:pPr>
      <w:hyperlink r:id="rId12" w:history="1">
        <w:r w:rsidR="00606BB6" w:rsidRPr="00606BB6">
          <w:rPr>
            <w:rStyle w:val="Hyperlink"/>
          </w:rPr>
          <w:t>AWS Certified Database - Specialty</w:t>
        </w:r>
      </w:hyperlink>
    </w:p>
    <w:sectPr w:rsidR="00606BB6" w:rsidRPr="009A5558">
      <w:headerReference w:type="default" r:id="rId13"/>
      <w:footerReference w:type="default" r:id="rId14"/>
      <w:headerReference w:type="first" r:id="rId15"/>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1DCAF" w14:textId="77777777" w:rsidR="007A4FEF" w:rsidRDefault="007A4FEF">
      <w:pPr>
        <w:spacing w:after="0" w:line="240" w:lineRule="auto"/>
      </w:pPr>
      <w:r>
        <w:separator/>
      </w:r>
    </w:p>
  </w:endnote>
  <w:endnote w:type="continuationSeparator" w:id="0">
    <w:p w14:paraId="023B11C1" w14:textId="77777777" w:rsidR="007A4FEF" w:rsidRDefault="007A4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4C6CE" w14:textId="77777777" w:rsidR="007A4FEF" w:rsidRDefault="007A4FEF">
      <w:pPr>
        <w:spacing w:after="0" w:line="240" w:lineRule="auto"/>
      </w:pPr>
      <w:r>
        <w:separator/>
      </w:r>
    </w:p>
  </w:footnote>
  <w:footnote w:type="continuationSeparator" w:id="0">
    <w:p w14:paraId="695F68D3" w14:textId="77777777" w:rsidR="007A4FEF" w:rsidRDefault="007A4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678A6"/>
    <w:rsid w:val="0027656F"/>
    <w:rsid w:val="002C0597"/>
    <w:rsid w:val="002C2740"/>
    <w:rsid w:val="002C41D2"/>
    <w:rsid w:val="002D4600"/>
    <w:rsid w:val="002F04CB"/>
    <w:rsid w:val="00323341"/>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D6904"/>
    <w:rsid w:val="004F0C10"/>
    <w:rsid w:val="004F2509"/>
    <w:rsid w:val="00510CD3"/>
    <w:rsid w:val="00522838"/>
    <w:rsid w:val="005343F6"/>
    <w:rsid w:val="00540B0C"/>
    <w:rsid w:val="00546EDC"/>
    <w:rsid w:val="00572C70"/>
    <w:rsid w:val="005760E7"/>
    <w:rsid w:val="005774B1"/>
    <w:rsid w:val="005877C9"/>
    <w:rsid w:val="005B4F79"/>
    <w:rsid w:val="005B582C"/>
    <w:rsid w:val="005C3C6F"/>
    <w:rsid w:val="005E3045"/>
    <w:rsid w:val="0060037A"/>
    <w:rsid w:val="00606BB6"/>
    <w:rsid w:val="006112A6"/>
    <w:rsid w:val="00616109"/>
    <w:rsid w:val="006217FB"/>
    <w:rsid w:val="00651C12"/>
    <w:rsid w:val="006528D1"/>
    <w:rsid w:val="006A46CE"/>
    <w:rsid w:val="006B7C03"/>
    <w:rsid w:val="006E343A"/>
    <w:rsid w:val="006E66BA"/>
    <w:rsid w:val="006F3A23"/>
    <w:rsid w:val="00750AFE"/>
    <w:rsid w:val="007516BC"/>
    <w:rsid w:val="007610F3"/>
    <w:rsid w:val="00771F86"/>
    <w:rsid w:val="00773B0E"/>
    <w:rsid w:val="007763FF"/>
    <w:rsid w:val="007A097C"/>
    <w:rsid w:val="007A4FEF"/>
    <w:rsid w:val="007A677D"/>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8E742F"/>
    <w:rsid w:val="00905E03"/>
    <w:rsid w:val="009165CB"/>
    <w:rsid w:val="00923F6A"/>
    <w:rsid w:val="00934274"/>
    <w:rsid w:val="00955578"/>
    <w:rsid w:val="0096050A"/>
    <w:rsid w:val="009666A2"/>
    <w:rsid w:val="00975DC5"/>
    <w:rsid w:val="009A19FB"/>
    <w:rsid w:val="009A5558"/>
    <w:rsid w:val="009A6781"/>
    <w:rsid w:val="009C5B3B"/>
    <w:rsid w:val="00A36427"/>
    <w:rsid w:val="00A36E23"/>
    <w:rsid w:val="00A53664"/>
    <w:rsid w:val="00A60E0E"/>
    <w:rsid w:val="00A86BEC"/>
    <w:rsid w:val="00A94AD8"/>
    <w:rsid w:val="00A95B16"/>
    <w:rsid w:val="00A96B87"/>
    <w:rsid w:val="00AB75EF"/>
    <w:rsid w:val="00AC238B"/>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9671C"/>
    <w:rsid w:val="00DB1EEB"/>
    <w:rsid w:val="00DB23DA"/>
    <w:rsid w:val="00DB4AF8"/>
    <w:rsid w:val="00DC3AA5"/>
    <w:rsid w:val="00E02029"/>
    <w:rsid w:val="00E11DC1"/>
    <w:rsid w:val="00E124D5"/>
    <w:rsid w:val="00E270F8"/>
    <w:rsid w:val="00E30D3C"/>
    <w:rsid w:val="00E31E06"/>
    <w:rsid w:val="00E35659"/>
    <w:rsid w:val="00E4438D"/>
    <w:rsid w:val="00E5740C"/>
    <w:rsid w:val="00E969E3"/>
    <w:rsid w:val="00EA4C5E"/>
    <w:rsid w:val="00EA72C9"/>
    <w:rsid w:val="00EC37C9"/>
    <w:rsid w:val="00EC4635"/>
    <w:rsid w:val="00EE7743"/>
    <w:rsid w:val="00EF5327"/>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533425e3-ce25-4a7a-ac05-d6b3ef5edb85/public_ur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hyperlink" Target="https://www.credly.com/badges/40500c2f-3ffd-499a-bcd6-301628b449ae/public_url"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5ee9e268-479a-44eb-9b51-71ee8ea48691/public_ur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credly.com/badges/37955d35-2a3a-48d6-87fd-ceace8ac5975/public_url" TargetMode="External"/><Relationship Id="rId4" Type="http://schemas.openxmlformats.org/officeDocument/2006/relationships/webSettings" Target="webSettings.xml"/><Relationship Id="rId9" Type="http://schemas.openxmlformats.org/officeDocument/2006/relationships/hyperlink" Target="https://www.youracclaim.com/badges/bc819984-6f5c-49f9-b092-64fa1023afae/public_ur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42EC6"/>
    <w:rsid w:val="002A110D"/>
    <w:rsid w:val="002A3483"/>
    <w:rsid w:val="002A6A4F"/>
    <w:rsid w:val="00323E9E"/>
    <w:rsid w:val="00341E52"/>
    <w:rsid w:val="00352227"/>
    <w:rsid w:val="003C2168"/>
    <w:rsid w:val="004A7FE8"/>
    <w:rsid w:val="00521633"/>
    <w:rsid w:val="00530275"/>
    <w:rsid w:val="00601196"/>
    <w:rsid w:val="0064007D"/>
    <w:rsid w:val="00652393"/>
    <w:rsid w:val="0065374D"/>
    <w:rsid w:val="00657A60"/>
    <w:rsid w:val="006773C3"/>
    <w:rsid w:val="00722D60"/>
    <w:rsid w:val="00742057"/>
    <w:rsid w:val="00767DA7"/>
    <w:rsid w:val="007D0BB8"/>
    <w:rsid w:val="007D2604"/>
    <w:rsid w:val="00805FBB"/>
    <w:rsid w:val="008748C3"/>
    <w:rsid w:val="008E5AD8"/>
    <w:rsid w:val="0092041F"/>
    <w:rsid w:val="0092495D"/>
    <w:rsid w:val="0097527D"/>
    <w:rsid w:val="00A15893"/>
    <w:rsid w:val="00AF218E"/>
    <w:rsid w:val="00C50E48"/>
    <w:rsid w:val="00C5220D"/>
    <w:rsid w:val="00C87251"/>
    <w:rsid w:val="00CC32F6"/>
    <w:rsid w:val="00CE27AA"/>
    <w:rsid w:val="00CF7492"/>
    <w:rsid w:val="00D74761"/>
    <w:rsid w:val="00D87CF7"/>
    <w:rsid w:val="00DB09A2"/>
    <w:rsid w:val="00DB491E"/>
    <w:rsid w:val="00E01D73"/>
    <w:rsid w:val="00E11262"/>
    <w:rsid w:val="00E5030F"/>
    <w:rsid w:val="00E73CD3"/>
    <w:rsid w:val="00E819AE"/>
    <w:rsid w:val="00EC0F7B"/>
    <w:rsid w:val="00EC741E"/>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5</TotalTime>
  <Pages>5</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10</cp:revision>
  <cp:lastPrinted>2019-10-16T08:22:00Z</cp:lastPrinted>
  <dcterms:created xsi:type="dcterms:W3CDTF">2021-11-08T11:56:00Z</dcterms:created>
  <dcterms:modified xsi:type="dcterms:W3CDTF">2022-01-05T10:37:00Z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